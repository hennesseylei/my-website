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324B" w14:textId="7BA0A567" w:rsidR="339651AB" w:rsidRPr="00F9176F" w:rsidRDefault="00157011" w:rsidP="00F9176F">
      <w:pPr>
        <w:pStyle w:val="Heading1"/>
      </w:pPr>
      <w:sdt>
        <w:sdtPr>
          <w:id w:val="-752200065"/>
          <w:placeholder>
            <w:docPart w:val="D6B4919352FE7642A0DA34D3537D7FAE"/>
          </w:placeholder>
          <w15:appearance w15:val="hidden"/>
        </w:sdtPr>
        <w:sdtEndPr/>
        <w:sdtContent>
          <w:r w:rsidR="002B11F1" w:rsidRPr="00A0214F">
            <w:rPr>
              <w:sz w:val="60"/>
              <w:szCs w:val="60"/>
            </w:rPr>
            <w:t>Hannah Hennessey</w:t>
          </w:r>
        </w:sdtContent>
      </w:sdt>
      <w:r w:rsidR="00F9176F" w:rsidRPr="00F9176F">
        <w:t xml:space="preserve"> </w:t>
      </w:r>
    </w:p>
    <w:p w14:paraId="53C22450" w14:textId="6C8057FE" w:rsidR="00DC490D" w:rsidRDefault="00157011" w:rsidP="002073B6">
      <w:pPr>
        <w:pStyle w:val="ContactInfo"/>
      </w:pPr>
      <w:sdt>
        <w:sdtPr>
          <w:id w:val="1088194590"/>
          <w:placeholder>
            <w:docPart w:val="6965EFFEA834164EAA5118661F9D643D"/>
          </w:placeholder>
          <w15:appearance w15:val="hidden"/>
        </w:sdtPr>
        <w:sdtEndPr/>
        <w:sdtContent>
          <w:r w:rsidR="002B11F1">
            <w:t xml:space="preserve">Dothan, AL 36301 </w:t>
          </w:r>
          <w:r w:rsidR="002B11F1" w:rsidRPr="002073B6">
            <w:t xml:space="preserve">•  </w:t>
          </w:r>
          <w:r w:rsidR="002B11F1">
            <w:t>hennesseylei@gmail.com</w:t>
          </w:r>
        </w:sdtContent>
      </w:sdt>
      <w:r w:rsidR="339651AB" w:rsidRPr="002073B6">
        <w:t xml:space="preserve">  •  </w:t>
      </w:r>
      <w:sdt>
        <w:sdtPr>
          <w:id w:val="249624552"/>
          <w:placeholder>
            <w:docPart w:val="B28BD047EFE302469E5DB6DF50C7C524"/>
          </w:placeholder>
          <w15:appearance w15:val="hidden"/>
        </w:sdtPr>
        <w:sdtEndPr/>
        <w:sdtContent>
          <w:r w:rsidR="002B11F1">
            <w:t>(334)868-2021</w:t>
          </w:r>
        </w:sdtContent>
      </w:sdt>
      <w:r w:rsidR="5137D887" w:rsidRPr="002073B6">
        <w:t xml:space="preserve"> </w:t>
      </w:r>
    </w:p>
    <w:p w14:paraId="12BCAF9A" w14:textId="037B8D8F" w:rsidR="002B11F1" w:rsidRPr="002B11F1" w:rsidRDefault="002B11F1" w:rsidP="002B11F1">
      <w:pPr>
        <w:rPr>
          <w:b w:val="0"/>
          <w:bCs/>
        </w:rPr>
      </w:pPr>
      <w:r w:rsidRPr="002B11F1">
        <w:rPr>
          <w:b w:val="0"/>
          <w:bCs/>
        </w:rPr>
        <w:t>Extensive customer service background with a strong commitment to achieving success. Known for a diligent work ethic, I approach every task with seriousness and dedication. Continuously seeking opportunities to acquire new skills and broaden my professional experience.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7320F23" w14:textId="77777777" w:rsidTr="000B4CAB">
        <w:tc>
          <w:tcPr>
            <w:tcW w:w="9360" w:type="dxa"/>
          </w:tcPr>
          <w:p w14:paraId="59F7EC53" w14:textId="77777777" w:rsidR="00316C32" w:rsidRPr="00316C32" w:rsidRDefault="00157011" w:rsidP="005303C3">
            <w:pPr>
              <w:pStyle w:val="Heading2"/>
            </w:pPr>
            <w:sdt>
              <w:sdtPr>
                <w:id w:val="1641067621"/>
                <w:placeholder>
                  <w:docPart w:val="0FC42FCD96A27E4088E20963BC575904"/>
                </w:placeholder>
                <w:showingPlcHdr/>
                <w15:appearance w15:val="hidden"/>
              </w:sdtPr>
              <w:sdtEndPr/>
              <w:sdtContent>
                <w:r w:rsidR="00316C32" w:rsidRPr="00316C32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767B632A" w14:textId="77777777" w:rsidR="00316C32" w:rsidRDefault="00316C32" w:rsidP="00316C32">
      <w:pPr>
        <w:pStyle w:val="Spacebetweentables"/>
      </w:pP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315D21" w:rsidRPr="00EF2B8F" w14:paraId="67FDE807" w14:textId="77777777" w:rsidTr="00316C32">
        <w:trPr>
          <w:trHeight w:val="265"/>
        </w:trPr>
        <w:tc>
          <w:tcPr>
            <w:tcW w:w="7510" w:type="dxa"/>
          </w:tcPr>
          <w:p w14:paraId="76983DF6" w14:textId="671DD6E8" w:rsidR="004D6840" w:rsidRPr="00EF2B8F" w:rsidRDefault="00157011" w:rsidP="00F9176F">
            <w:pPr>
              <w:rPr>
                <w:sz w:val="19"/>
                <w:szCs w:val="19"/>
              </w:rPr>
            </w:pPr>
            <w:sdt>
              <w:sdtPr>
                <w:id w:val="45496717"/>
                <w:placeholder>
                  <w:docPart w:val="3B366C77344B41479C071C5BB42B5E69"/>
                </w:placeholder>
                <w15:appearance w15:val="hidden"/>
              </w:sdtPr>
              <w:sdtEndPr/>
              <w:sdtContent>
                <w:r w:rsidR="002B11F1">
                  <w:t>University of Montevallo</w:t>
                </w:r>
              </w:sdtContent>
            </w:sdt>
            <w:r w:rsidR="004D6840" w:rsidRPr="342F38E0">
              <w:t xml:space="preserve">, </w:t>
            </w:r>
            <w:sdt>
              <w:sdtPr>
                <w:id w:val="-385643752"/>
                <w:placeholder>
                  <w:docPart w:val="FE149A61BD90AF49A7E0B6514BCB6AB8"/>
                </w:placeholder>
                <w15:appearance w15:val="hidden"/>
              </w:sdtPr>
              <w:sdtEndPr/>
              <w:sdtContent>
                <w:r w:rsidR="002B11F1">
                  <w:t>Montevallo, AL</w:t>
                </w:r>
              </w:sdtContent>
            </w:sdt>
          </w:p>
        </w:tc>
        <w:tc>
          <w:tcPr>
            <w:tcW w:w="1885" w:type="dxa"/>
          </w:tcPr>
          <w:p w14:paraId="498E0260" w14:textId="79B9D795" w:rsidR="004D6840" w:rsidRPr="00EF2B8F" w:rsidRDefault="00157011" w:rsidP="00F9176F">
            <w:pPr>
              <w:jc w:val="right"/>
            </w:pPr>
            <w:sdt>
              <w:sdtPr>
                <w:id w:val="-2025473700"/>
                <w:placeholder>
                  <w:docPart w:val="50F8395BE358C44D9B41B480B061E754"/>
                </w:placeholder>
                <w15:appearance w15:val="hidden"/>
              </w:sdtPr>
              <w:sdtEndPr/>
              <w:sdtContent>
                <w:r w:rsidR="002B11F1">
                  <w:t>May 2026</w:t>
                </w:r>
              </w:sdtContent>
            </w:sdt>
            <w:r w:rsidR="00F9176F">
              <w:t xml:space="preserve"> </w:t>
            </w:r>
          </w:p>
        </w:tc>
      </w:tr>
    </w:tbl>
    <w:p w14:paraId="12BB3581" w14:textId="3FD76666" w:rsidR="633BCDEC" w:rsidRPr="000B4CAB" w:rsidRDefault="00157011" w:rsidP="000B4CAB">
      <w:pPr>
        <w:pStyle w:val="Collegeinfo"/>
      </w:pPr>
      <w:sdt>
        <w:sdtPr>
          <w:id w:val="-489098067"/>
          <w:placeholder>
            <w:docPart w:val="049FB46D7480864D89E59FC769AC337A"/>
          </w:placeholder>
          <w15:appearance w15:val="hidden"/>
        </w:sdtPr>
        <w:sdtEndPr/>
        <w:sdtContent>
          <w:r w:rsidR="002B11F1">
            <w:t>Bachelor of Science in Computer Science</w:t>
          </w:r>
        </w:sdtContent>
      </w:sdt>
      <w:r w:rsidR="000B4CAB" w:rsidRPr="000B4CAB">
        <w:t xml:space="preserve"> </w:t>
      </w:r>
    </w:p>
    <w:p w14:paraId="33004AFD" w14:textId="3BD305B7" w:rsidR="7445260A" w:rsidRDefault="002B11F1" w:rsidP="000B4CAB">
      <w:pPr>
        <w:pStyle w:val="Collegeinfo"/>
      </w:pPr>
      <w:r>
        <w:t>GPA: 4.0</w:t>
      </w:r>
    </w:p>
    <w:p w14:paraId="2D499D6F" w14:textId="3A664A1C" w:rsidR="00DC490D" w:rsidRPr="002B11F1" w:rsidRDefault="002B11F1" w:rsidP="002B11F1">
      <w:pPr>
        <w:pStyle w:val="Collegeinfo"/>
        <w:rPr>
          <w:i w:val="0"/>
          <w:iCs/>
        </w:rPr>
      </w:pPr>
      <w:r>
        <w:t>Third-year student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DBE86C2" w14:textId="77777777" w:rsidTr="000B4CAB">
        <w:tc>
          <w:tcPr>
            <w:tcW w:w="9360" w:type="dxa"/>
          </w:tcPr>
          <w:p w14:paraId="7C2976C6" w14:textId="6D0B65F8" w:rsidR="00316C32" w:rsidRPr="00316C32" w:rsidRDefault="00157011" w:rsidP="00191303">
            <w:pPr>
              <w:pStyle w:val="Heading2"/>
            </w:pPr>
            <w:sdt>
              <w:sdtPr>
                <w:id w:val="-175196576"/>
                <w:placeholder>
                  <w:docPart w:val="734C32000AEC1F469A2EC49031AAA176"/>
                </w:placeholder>
                <w15:appearance w15:val="hidden"/>
              </w:sdtPr>
              <w:sdtEndPr/>
              <w:sdtContent>
                <w:r w:rsidR="002B11F1">
                  <w:t>EXPERIENCE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7144B1FE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1887"/>
      </w:tblGrid>
      <w:tr w:rsidR="007D1F1C" w:rsidRPr="00EF2B8F" w14:paraId="340F4713" w14:textId="77777777" w:rsidTr="342F38E0">
        <w:trPr>
          <w:trHeight w:val="263"/>
        </w:trPr>
        <w:tc>
          <w:tcPr>
            <w:tcW w:w="7520" w:type="dxa"/>
            <w:tcBorders>
              <w:top w:val="nil"/>
              <w:left w:val="nil"/>
              <w:bottom w:val="nil"/>
            </w:tcBorders>
          </w:tcPr>
          <w:p w14:paraId="736D3E3A" w14:textId="7A190725" w:rsidR="007D1F1C" w:rsidRPr="00EF2B8F" w:rsidRDefault="002B11F1" w:rsidP="002B11F1">
            <w:pPr>
              <w:tabs>
                <w:tab w:val="right" w:pos="7304"/>
              </w:tabs>
            </w:pPr>
            <w:r>
              <w:t>Smoothie King, Dothan, AL</w:t>
            </w:r>
          </w:p>
        </w:tc>
        <w:tc>
          <w:tcPr>
            <w:tcW w:w="1887" w:type="dxa"/>
            <w:tcBorders>
              <w:top w:val="nil"/>
              <w:bottom w:val="nil"/>
              <w:right w:val="nil"/>
            </w:tcBorders>
          </w:tcPr>
          <w:p w14:paraId="40F93912" w14:textId="4C859DAC" w:rsidR="007D1F1C" w:rsidRPr="00EF74BA" w:rsidRDefault="00157011" w:rsidP="00662603">
            <w:pPr>
              <w:jc w:val="right"/>
            </w:pPr>
            <w:sdt>
              <w:sdtPr>
                <w:id w:val="177940288"/>
                <w:placeholder>
                  <w:docPart w:val="B22D0839F6A39F41BC2FF806277A71AA"/>
                </w:placeholder>
                <w15:appearance w15:val="hidden"/>
              </w:sdtPr>
              <w:sdtEndPr/>
              <w:sdtContent>
                <w:r w:rsidR="002B11F1">
                  <w:t>Dec 2021</w:t>
                </w:r>
                <w:r w:rsidR="002B11F1" w:rsidRPr="002B11F1">
                  <w:t>–</w:t>
                </w:r>
                <w:r w:rsidR="002B11F1">
                  <w:t>May 2022</w:t>
                </w:r>
              </w:sdtContent>
            </w:sdt>
          </w:p>
        </w:tc>
      </w:tr>
    </w:tbl>
    <w:p w14:paraId="49266E15" w14:textId="51723C68" w:rsidR="009F638A" w:rsidRPr="00F9176F" w:rsidRDefault="00157011" w:rsidP="00F9176F">
      <w:pPr>
        <w:pStyle w:val="Heading3"/>
      </w:pPr>
      <w:sdt>
        <w:sdtPr>
          <w:id w:val="688344823"/>
          <w:placeholder>
            <w:docPart w:val="97E8D311504FE84D8CA115153108A38F"/>
          </w:placeholder>
          <w15:appearance w15:val="hidden"/>
        </w:sdtPr>
        <w:sdtEndPr/>
        <w:sdtContent>
          <w:r w:rsidR="002B11F1">
            <w:t>Team Member</w:t>
          </w:r>
        </w:sdtContent>
      </w:sdt>
      <w:r w:rsidR="00F9176F" w:rsidRPr="00F9176F">
        <w:t xml:space="preserve"> </w:t>
      </w:r>
    </w:p>
    <w:sdt>
      <w:sdtPr>
        <w:id w:val="-1934735192"/>
        <w:placeholder>
          <w:docPart w:val="4E4F762DBD3B4348982F320FA8F09DAD"/>
        </w:placeholder>
        <w15:appearance w15:val="hidden"/>
      </w:sdtPr>
      <w:sdtEndPr/>
      <w:sdtContent>
        <w:p w14:paraId="415E27DC" w14:textId="77777777" w:rsidR="002B11F1" w:rsidRDefault="002B11F1" w:rsidP="002B11F1">
          <w:pPr>
            <w:pStyle w:val="ListBullet"/>
          </w:pPr>
          <w:r>
            <w:t>Thrived in a fast-paced team environment, gaining valuable customer service and pressure-handling skills.</w:t>
          </w:r>
        </w:p>
        <w:p w14:paraId="17355D96" w14:textId="77777777" w:rsidR="002B11F1" w:rsidRDefault="002B11F1" w:rsidP="002B11F1">
          <w:pPr>
            <w:pStyle w:val="ListBullet"/>
          </w:pPr>
          <w:r>
            <w:t>Monitored inventory and restocked ingredients and supplies as needed.</w:t>
          </w:r>
        </w:p>
        <w:p w14:paraId="5CB175F5" w14:textId="2FCB5281" w:rsidR="002B11F1" w:rsidRPr="002B11F1" w:rsidRDefault="002B11F1" w:rsidP="002B11F1">
          <w:pPr>
            <w:pStyle w:val="ListBullet"/>
            <w:rPr>
              <w:lang w:eastAsia="en-US"/>
            </w:rPr>
          </w:pPr>
          <w:r w:rsidRPr="002B11F1">
            <w:rPr>
              <w:lang w:eastAsia="en-US"/>
            </w:rPr>
            <w:t xml:space="preserve">Managed cash transactions, including processing payments, </w:t>
          </w:r>
          <w:r>
            <w:rPr>
              <w:lang w:eastAsia="en-US"/>
            </w:rPr>
            <w:t xml:space="preserve">and </w:t>
          </w:r>
          <w:r w:rsidRPr="002B11F1">
            <w:rPr>
              <w:lang w:eastAsia="en-US"/>
            </w:rPr>
            <w:t>balancing registers</w:t>
          </w:r>
          <w:r>
            <w:rPr>
              <w:lang w:eastAsia="en-US"/>
            </w:rPr>
            <w:t>.</w:t>
          </w:r>
        </w:p>
        <w:p w14:paraId="2F2819E8" w14:textId="17135BB2" w:rsidR="00595227" w:rsidRPr="00316C32" w:rsidRDefault="00157011" w:rsidP="002B11F1">
          <w:pPr>
            <w:pStyle w:val="ListBullet"/>
            <w:numPr>
              <w:ilvl w:val="0"/>
              <w:numId w:val="0"/>
            </w:numPr>
            <w:ind w:left="720"/>
          </w:pPr>
        </w:p>
      </w:sdtContent>
    </w:sdt>
    <w:tbl>
      <w:tblPr>
        <w:tblStyle w:val="TableGrid"/>
        <w:tblW w:w="941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1"/>
        <w:gridCol w:w="1898"/>
      </w:tblGrid>
      <w:tr w:rsidR="00F9176F" w14:paraId="73FD4674" w14:textId="77777777" w:rsidTr="342F38E0">
        <w:trPr>
          <w:trHeight w:val="262"/>
        </w:trPr>
        <w:tc>
          <w:tcPr>
            <w:tcW w:w="7521" w:type="dxa"/>
            <w:tcBorders>
              <w:top w:val="nil"/>
              <w:left w:val="nil"/>
              <w:bottom w:val="nil"/>
            </w:tcBorders>
          </w:tcPr>
          <w:p w14:paraId="3076A5EF" w14:textId="251BCFD3" w:rsidR="00F9176F" w:rsidRDefault="00157011" w:rsidP="00F9176F">
            <w:sdt>
              <w:sdtPr>
                <w:id w:val="-1979754204"/>
                <w:placeholder>
                  <w:docPart w:val="7B03068F5A2F1547B03A5739367ABC7F"/>
                </w:placeholder>
                <w15:appearance w15:val="hidden"/>
              </w:sdtPr>
              <w:sdtEndPr/>
              <w:sdtContent>
                <w:r w:rsidR="002B11F1">
                  <w:t>Ozark-Dale County Humane Society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403583005"/>
                <w:placeholder>
                  <w:docPart w:val="CFFAD22298D5C34FA9246683A0ADCC58"/>
                </w:placeholder>
                <w15:appearance w15:val="hidden"/>
              </w:sdtPr>
              <w:sdtEndPr/>
              <w:sdtContent>
                <w:r w:rsidR="002B11F1">
                  <w:t>Ozark, AL</w:t>
                </w:r>
              </w:sdtContent>
            </w:sdt>
          </w:p>
        </w:tc>
        <w:tc>
          <w:tcPr>
            <w:tcW w:w="1898" w:type="dxa"/>
            <w:tcBorders>
              <w:top w:val="nil"/>
              <w:bottom w:val="nil"/>
              <w:right w:val="nil"/>
            </w:tcBorders>
          </w:tcPr>
          <w:p w14:paraId="52C894B2" w14:textId="6AEBDA1C" w:rsidR="00F9176F" w:rsidRDefault="00157011" w:rsidP="00F9176F">
            <w:pPr>
              <w:jc w:val="right"/>
            </w:pPr>
            <w:sdt>
              <w:sdtPr>
                <w:id w:val="250169745"/>
                <w:placeholder>
                  <w:docPart w:val="1E8421639ABAAB4D947B80F5002C94AB"/>
                </w:placeholder>
                <w15:appearance w15:val="hidden"/>
              </w:sdtPr>
              <w:sdtEndPr/>
              <w:sdtContent>
                <w:r w:rsidR="002B11F1">
                  <w:t>Jan 2022</w:t>
                </w:r>
                <w:r w:rsidR="002B11F1" w:rsidRPr="002B11F1">
                  <w:t>–</w:t>
                </w:r>
                <w:r w:rsidR="002B11F1">
                  <w:t>May 2022</w:t>
                </w:r>
              </w:sdtContent>
            </w:sdt>
          </w:p>
        </w:tc>
      </w:tr>
    </w:tbl>
    <w:p w14:paraId="5684CF85" w14:textId="1F8DE461" w:rsidR="00316C32" w:rsidRPr="00F9176F" w:rsidRDefault="00157011" w:rsidP="00316C32">
      <w:pPr>
        <w:pStyle w:val="Heading3"/>
      </w:pPr>
      <w:sdt>
        <w:sdtPr>
          <w:id w:val="796271444"/>
          <w:placeholder>
            <w:docPart w:val="74361FD5198ACB4EB19579982D03E6F1"/>
          </w:placeholder>
          <w15:appearance w15:val="hidden"/>
        </w:sdtPr>
        <w:sdtEndPr/>
        <w:sdtContent>
          <w:r w:rsidR="002B11F1">
            <w:t>Volunteer</w:t>
          </w:r>
        </w:sdtContent>
      </w:sdt>
      <w:r w:rsidR="00316C32" w:rsidRPr="00F9176F">
        <w:t xml:space="preserve"> </w:t>
      </w:r>
    </w:p>
    <w:sdt>
      <w:sdtPr>
        <w:id w:val="983819164"/>
        <w:placeholder>
          <w:docPart w:val="1E8A600241D41B45B3FE1D55124B87B6"/>
        </w:placeholder>
        <w15:appearance w15:val="hidden"/>
      </w:sdtPr>
      <w:sdtEndPr/>
      <w:sdtContent>
        <w:p w14:paraId="70CF29A4" w14:textId="7703BB34" w:rsidR="002B11F1" w:rsidRPr="002B11F1" w:rsidRDefault="002B11F1" w:rsidP="002B11F1">
          <w:pPr>
            <w:pStyle w:val="ListBullet"/>
          </w:pPr>
          <w:r w:rsidRPr="002B11F1">
            <w:rPr>
              <w:lang w:eastAsia="en-US"/>
            </w:rPr>
            <w:t xml:space="preserve">Accumulated 40 volunteer hours at my local animal shelter, </w:t>
          </w:r>
          <w:r>
            <w:rPr>
              <w:lang w:eastAsia="en-US"/>
            </w:rPr>
            <w:t>gaining</w:t>
          </w:r>
          <w:r w:rsidRPr="002B11F1">
            <w:rPr>
              <w:lang w:eastAsia="en-US"/>
            </w:rPr>
            <w:t xml:space="preserve"> a deep appreciation for diligent effort and compassionate animal care.</w:t>
          </w:r>
        </w:p>
        <w:p w14:paraId="4019F310" w14:textId="4F426E47" w:rsidR="00917497" w:rsidRPr="00316C32" w:rsidRDefault="00157011" w:rsidP="002B11F1">
          <w:pPr>
            <w:pStyle w:val="ListBullet"/>
            <w:numPr>
              <w:ilvl w:val="0"/>
              <w:numId w:val="0"/>
            </w:numPr>
            <w:ind w:left="720"/>
          </w:pPr>
        </w:p>
      </w:sdtContent>
    </w:sdt>
    <w:tbl>
      <w:tblPr>
        <w:tblStyle w:val="TableGrid"/>
        <w:tblW w:w="94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1897"/>
      </w:tblGrid>
      <w:tr w:rsidR="00F9176F" w14:paraId="60AC8D7B" w14:textId="77777777" w:rsidTr="342F38E0">
        <w:trPr>
          <w:trHeight w:val="262"/>
        </w:trPr>
        <w:tc>
          <w:tcPr>
            <w:tcW w:w="7509" w:type="dxa"/>
            <w:tcBorders>
              <w:top w:val="nil"/>
              <w:left w:val="nil"/>
              <w:bottom w:val="nil"/>
            </w:tcBorders>
          </w:tcPr>
          <w:p w14:paraId="3E8E8D2C" w14:textId="787B9D4C" w:rsidR="00F9176F" w:rsidRPr="005F155B" w:rsidRDefault="00157011" w:rsidP="00F9176F">
            <w:sdt>
              <w:sdtPr>
                <w:id w:val="-1656602224"/>
                <w:placeholder>
                  <w:docPart w:val="0ADE2F36CEAA5A41BDB35E596A3AA26E"/>
                </w:placeholder>
                <w15:appearance w15:val="hidden"/>
              </w:sdtPr>
              <w:sdtEndPr/>
              <w:sdtContent>
                <w:r w:rsidR="002B11F1">
                  <w:t>Amstar Cinemas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-1874226633"/>
                <w:placeholder>
                  <w:docPart w:val="BF4EFEB16019734EA6066705203C4545"/>
                </w:placeholder>
                <w15:appearance w15:val="hidden"/>
              </w:sdtPr>
              <w:sdtEndPr/>
              <w:sdtContent>
                <w:r w:rsidR="002B11F1">
                  <w:t>Alabaster, AL</w:t>
                </w:r>
              </w:sdtContent>
            </w:sdt>
          </w:p>
        </w:tc>
        <w:tc>
          <w:tcPr>
            <w:tcW w:w="1897" w:type="dxa"/>
            <w:tcBorders>
              <w:top w:val="nil"/>
              <w:bottom w:val="nil"/>
              <w:right w:val="nil"/>
            </w:tcBorders>
          </w:tcPr>
          <w:p w14:paraId="7DCA9B16" w14:textId="2F9EC85D" w:rsidR="00F9176F" w:rsidRDefault="00157011" w:rsidP="00F9176F">
            <w:pPr>
              <w:jc w:val="right"/>
            </w:pPr>
            <w:sdt>
              <w:sdtPr>
                <w:id w:val="-1442678937"/>
                <w:placeholder>
                  <w:docPart w:val="2AEF6FFD3232C9478F07683F010E7CAB"/>
                </w:placeholder>
                <w15:appearance w15:val="hidden"/>
              </w:sdtPr>
              <w:sdtEndPr/>
              <w:sdtContent>
                <w:r w:rsidR="002B11F1">
                  <w:t>Oct 2022</w:t>
                </w:r>
                <w:r w:rsidR="002B11F1" w:rsidRPr="002B11F1">
                  <w:t>–</w:t>
                </w:r>
                <w:r w:rsidR="002B11F1">
                  <w:t>May 2023</w:t>
                </w:r>
              </w:sdtContent>
            </w:sdt>
          </w:p>
        </w:tc>
      </w:tr>
    </w:tbl>
    <w:p w14:paraId="56BC9680" w14:textId="5FE38031" w:rsidR="00316C32" w:rsidRPr="00F9176F" w:rsidRDefault="00157011" w:rsidP="00316C32">
      <w:pPr>
        <w:pStyle w:val="Heading3"/>
      </w:pPr>
      <w:sdt>
        <w:sdtPr>
          <w:id w:val="1901317093"/>
          <w:placeholder>
            <w:docPart w:val="0E67F3910AF28D4C84FFA163DDB03691"/>
          </w:placeholder>
          <w15:appearance w15:val="hidden"/>
        </w:sdtPr>
        <w:sdtEndPr/>
        <w:sdtContent>
          <w:r w:rsidR="002B11F1">
            <w:t>Team Member</w:t>
          </w:r>
        </w:sdtContent>
      </w:sdt>
      <w:r w:rsidR="00316C32" w:rsidRPr="00F9176F">
        <w:t xml:space="preserve"> </w:t>
      </w:r>
    </w:p>
    <w:sdt>
      <w:sdtPr>
        <w:id w:val="1346904424"/>
        <w:placeholder>
          <w:docPart w:val="0341B75F980D6A4391955F4F7AFC71C7"/>
        </w:placeholder>
        <w15:appearance w15:val="hidden"/>
      </w:sdtPr>
      <w:sdtEndPr/>
      <w:sdtContent>
        <w:p w14:paraId="20D0613E" w14:textId="25D6407B" w:rsidR="002B11F1" w:rsidRDefault="002B11F1" w:rsidP="002B11F1">
          <w:pPr>
            <w:pStyle w:val="ListBullet"/>
          </w:pPr>
          <w:r w:rsidRPr="002B11F1">
            <w:rPr>
              <w:lang w:eastAsia="en-US"/>
            </w:rPr>
            <w:t>Managed concession stand operations, including food preparation, inventory management, and ensuring cleanliness.</w:t>
          </w:r>
        </w:p>
        <w:p w14:paraId="26085C6B" w14:textId="3486D9E3" w:rsidR="002B11F1" w:rsidRDefault="002B11F1" w:rsidP="000B4CAB">
          <w:pPr>
            <w:pStyle w:val="ListBullet"/>
            <w:rPr>
              <w:lang w:eastAsia="en-US"/>
            </w:rPr>
          </w:pPr>
          <w:r w:rsidRPr="002B11F1">
            <w:rPr>
              <w:lang w:eastAsia="en-US"/>
            </w:rPr>
            <w:t>Ensured accuracy in processing payments and adhered to company cash handling procedures.</w:t>
          </w:r>
        </w:p>
        <w:p w14:paraId="3461AD03" w14:textId="77777777" w:rsidR="002B11F1" w:rsidRDefault="002B11F1" w:rsidP="002B11F1">
          <w:pPr>
            <w:pStyle w:val="ListBullet"/>
            <w:numPr>
              <w:ilvl w:val="0"/>
              <w:numId w:val="0"/>
            </w:numPr>
            <w:ind w:left="720"/>
            <w:rPr>
              <w:lang w:eastAsia="en-US"/>
            </w:rPr>
          </w:pPr>
        </w:p>
        <w:tbl>
          <w:tblPr>
            <w:tblStyle w:val="TableGrid"/>
            <w:tblW w:w="9406" w:type="dxa"/>
            <w:tblBorders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509"/>
            <w:gridCol w:w="1897"/>
          </w:tblGrid>
          <w:tr w:rsidR="002B11F1" w14:paraId="481E193B" w14:textId="77777777" w:rsidTr="00D939A8">
            <w:trPr>
              <w:trHeight w:val="262"/>
            </w:trPr>
            <w:tc>
              <w:tcPr>
                <w:tcW w:w="7509" w:type="dxa"/>
                <w:tcBorders>
                  <w:top w:val="nil"/>
                  <w:left w:val="nil"/>
                  <w:bottom w:val="nil"/>
                </w:tcBorders>
              </w:tcPr>
              <w:p w14:paraId="6B089111" w14:textId="6567A447" w:rsidR="002B11F1" w:rsidRPr="005F155B" w:rsidRDefault="00157011" w:rsidP="00D939A8">
                <w:sdt>
                  <w:sdtPr>
                    <w:id w:val="1453127763"/>
                    <w:placeholder>
                      <w:docPart w:val="738A085D91E79142ACB57489561BC90A"/>
                    </w:placeholder>
                    <w15:appearance w15:val="hidden"/>
                  </w:sdtPr>
                  <w:sdtEndPr/>
                  <w:sdtContent>
                    <w:r w:rsidR="002B11F1">
                      <w:t>Math Tutor</w:t>
                    </w:r>
                  </w:sdtContent>
                </w:sdt>
                <w:r w:rsidR="002B11F1" w:rsidRPr="00F9176F">
                  <w:t xml:space="preserve">, </w:t>
                </w:r>
                <w:sdt>
                  <w:sdtPr>
                    <w:id w:val="-9067247"/>
                    <w:placeholder>
                      <w:docPart w:val="DD24E841B612CD4485BE13FAD3A761D4"/>
                    </w:placeholder>
                    <w15:appearance w15:val="hidden"/>
                  </w:sdtPr>
                  <w:sdtEndPr/>
                  <w:sdtContent>
                    <w:r w:rsidR="002B11F1">
                      <w:t>Learning Enrichment Center, Montevallo, AL</w:t>
                    </w:r>
                  </w:sdtContent>
                </w:sdt>
              </w:p>
            </w:tc>
            <w:tc>
              <w:tcPr>
                <w:tcW w:w="1897" w:type="dxa"/>
                <w:tcBorders>
                  <w:top w:val="nil"/>
                  <w:bottom w:val="nil"/>
                  <w:right w:val="nil"/>
                </w:tcBorders>
              </w:tcPr>
              <w:p w14:paraId="42B22ABB" w14:textId="5B2D1F87" w:rsidR="002B11F1" w:rsidRDefault="00157011" w:rsidP="00D939A8">
                <w:pPr>
                  <w:jc w:val="right"/>
                </w:pPr>
                <w:sdt>
                  <w:sdtPr>
                    <w:id w:val="-722664904"/>
                    <w:placeholder>
                      <w:docPart w:val="C05D22EC1A74954696770A33452DB3EA"/>
                    </w:placeholder>
                    <w15:appearance w15:val="hidden"/>
                  </w:sdtPr>
                  <w:sdtEndPr/>
                  <w:sdtContent>
                    <w:r w:rsidR="002B11F1">
                      <w:t>Aug 2024</w:t>
                    </w:r>
                    <w:r w:rsidR="002B11F1" w:rsidRPr="002B11F1">
                      <w:t>–</w:t>
                    </w:r>
                    <w:r w:rsidR="002B11F1">
                      <w:t>Present</w:t>
                    </w:r>
                  </w:sdtContent>
                </w:sdt>
              </w:p>
            </w:tc>
          </w:tr>
        </w:tbl>
        <w:p w14:paraId="45BAC958" w14:textId="6B92271B" w:rsidR="002B11F1" w:rsidRPr="00F9176F" w:rsidRDefault="00157011" w:rsidP="002B11F1">
          <w:pPr>
            <w:pStyle w:val="Heading3"/>
          </w:pPr>
          <w:sdt>
            <w:sdtPr>
              <w:id w:val="1701054498"/>
              <w:placeholder>
                <w:docPart w:val="E9A28EEE48728244B2F65BF261862911"/>
              </w:placeholder>
              <w15:appearance w15:val="hidden"/>
            </w:sdtPr>
            <w:sdtEndPr/>
            <w:sdtContent>
              <w:r w:rsidR="002B11F1">
                <w:t>Tutor</w:t>
              </w:r>
            </w:sdtContent>
          </w:sdt>
          <w:r w:rsidR="002B11F1" w:rsidRPr="00F9176F">
            <w:t xml:space="preserve"> </w:t>
          </w:r>
        </w:p>
        <w:sdt>
          <w:sdtPr>
            <w:id w:val="1368409734"/>
            <w:placeholder>
              <w:docPart w:val="0785E3B29A383A4A95878760B7E9574B"/>
            </w:placeholder>
            <w15:appearance w15:val="hidden"/>
          </w:sdtPr>
          <w:sdtEndPr/>
          <w:sdtContent>
            <w:p w14:paraId="3E1DC608" w14:textId="07769D61" w:rsidR="000A7A1D" w:rsidRPr="002B11F1" w:rsidRDefault="002B11F1" w:rsidP="002B11F1">
              <w:pPr>
                <w:pStyle w:val="ListBullet"/>
                <w:rPr>
                  <w:b/>
                </w:rPr>
              </w:pPr>
              <w:r w:rsidRPr="002B11F1">
                <w:rPr>
                  <w:lang w:eastAsia="en-US"/>
                </w:rPr>
                <w:t xml:space="preserve">Provided one-on-one tutoring to </w:t>
              </w:r>
              <w:r>
                <w:rPr>
                  <w:lang w:eastAsia="en-US"/>
                </w:rPr>
                <w:t xml:space="preserve">college </w:t>
              </w:r>
              <w:r w:rsidRPr="002B11F1">
                <w:rPr>
                  <w:lang w:eastAsia="en-US"/>
                </w:rPr>
                <w:t>students in algebra</w:t>
              </w:r>
              <w:r>
                <w:rPr>
                  <w:lang w:eastAsia="en-US"/>
                </w:rPr>
                <w:t xml:space="preserve"> </w:t>
              </w:r>
              <w:r w:rsidRPr="002B11F1">
                <w:rPr>
                  <w:lang w:eastAsia="en-US"/>
                </w:rPr>
                <w:t>and calculus.</w:t>
              </w:r>
            </w:p>
          </w:sdtContent>
        </w:sdt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7EB44D67" w14:textId="77777777" w:rsidTr="000B4CAB">
        <w:tc>
          <w:tcPr>
            <w:tcW w:w="9360" w:type="dxa"/>
          </w:tcPr>
          <w:p w14:paraId="1742F4C1" w14:textId="77777777" w:rsidR="00316C32" w:rsidRPr="00316C32" w:rsidRDefault="00157011" w:rsidP="00191303">
            <w:pPr>
              <w:pStyle w:val="Heading2"/>
            </w:pPr>
            <w:sdt>
              <w:sdtPr>
                <w:id w:val="-1918079314"/>
                <w:placeholder>
                  <w:docPart w:val="84A2DEDD9B4BF049BA682143B3C3588E"/>
                </w:placeholder>
                <w:showingPlcHdr/>
                <w15:appearance w15:val="hidden"/>
              </w:sdtPr>
              <w:sdtEndPr/>
              <w:sdtContent>
                <w:r w:rsidR="00316C32"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660A5895" w14:textId="77777777" w:rsidR="00316C32" w:rsidRDefault="00316C32" w:rsidP="00316C32">
      <w:pPr>
        <w:pStyle w:val="Spacebetweentables"/>
      </w:pPr>
    </w:p>
    <w:p w14:paraId="35F5492F" w14:textId="0F7D9654" w:rsidR="339651AB" w:rsidRPr="00316C32" w:rsidRDefault="00157011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-1995639517"/>
          <w:placeholder>
            <w:docPart w:val="EF84F1A90791A4428CA3397FAD152193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Programming languages:</w:t>
          </w:r>
        </w:sdtContent>
      </w:sdt>
      <w:r w:rsidR="00316C32" w:rsidRPr="00316C32">
        <w:rPr>
          <w:rStyle w:val="NotBold"/>
        </w:rPr>
        <w:t xml:space="preserve"> </w:t>
      </w:r>
      <w:sdt>
        <w:sdtPr>
          <w:rPr>
            <w:rStyle w:val="NotBold"/>
          </w:rPr>
          <w:id w:val="237139339"/>
          <w:placeholder>
            <w:docPart w:val="F808B67E65AEAD43A58BED12C9C68398"/>
          </w:placeholder>
          <w15:appearance w15:val="hidden"/>
        </w:sdtPr>
        <w:sdtEndPr>
          <w:rPr>
            <w:rStyle w:val="NotBold"/>
          </w:rPr>
        </w:sdtEndPr>
        <w:sdtContent>
          <w:r w:rsidR="002B11F1">
            <w:rPr>
              <w:rStyle w:val="NotBold"/>
            </w:rPr>
            <w:t>Proficient in Python and Java</w:t>
          </w:r>
        </w:sdtContent>
      </w:sdt>
      <w:r w:rsidR="002B11F1" w:rsidRPr="002B11F1">
        <w:rPr>
          <w:rStyle w:val="NotBold"/>
        </w:rPr>
        <w:t>; experience with object-oriented programming and algorithm development.</w:t>
      </w:r>
    </w:p>
    <w:p w14:paraId="1E056FFC" w14:textId="08560BF6" w:rsidR="339651AB" w:rsidRPr="00316C32" w:rsidRDefault="00157011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458917226"/>
          <w:placeholder>
            <w:docPart w:val="C821F446607D2E4DADF2C191F2D9B7E3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Computer software/ frameworks:</w:t>
          </w:r>
        </w:sdtContent>
      </w:sdt>
      <w:r w:rsidR="339651AB" w:rsidRPr="342F38E0">
        <w:t xml:space="preserve">  </w:t>
      </w:r>
      <w:sdt>
        <w:sdtPr>
          <w:rPr>
            <w:rStyle w:val="NotBold"/>
          </w:rPr>
          <w:id w:val="-1806777167"/>
          <w:placeholder>
            <w:docPart w:val="57C77836EA23A743996418947600EAC0"/>
          </w:placeholder>
          <w15:appearance w15:val="hidden"/>
        </w:sdtPr>
        <w:sdtEndPr>
          <w:rPr>
            <w:rStyle w:val="NotBold"/>
          </w:rPr>
        </w:sdtEndPr>
        <w:sdtContent>
          <w:r w:rsidR="002B11F1" w:rsidRPr="002B11F1">
            <w:rPr>
              <w:rStyle w:val="NotBold"/>
            </w:rPr>
            <w:t>Microsoft Office Suite (Word, Excel, PowerPoint); familiarity with data analysis and visualization tools.</w:t>
          </w:r>
        </w:sdtContent>
      </w:sdt>
    </w:p>
    <w:p w14:paraId="51A5DD34" w14:textId="5909ABAE" w:rsidR="633BCDEC" w:rsidRPr="002B11F1" w:rsidRDefault="002B11F1" w:rsidP="00316C32">
      <w:pPr>
        <w:rPr>
          <w:rStyle w:val="NotBold"/>
          <w:b/>
          <w:bCs w:val="0"/>
        </w:rPr>
      </w:pPr>
      <w:r w:rsidRPr="002B11F1">
        <w:rPr>
          <w:rStyle w:val="NotBold"/>
          <w:b/>
          <w:bCs w:val="0"/>
        </w:rPr>
        <w:lastRenderedPageBreak/>
        <w:t>Mathematical Skills:</w:t>
      </w:r>
      <w:r w:rsidRPr="002B11F1">
        <w:rPr>
          <w:rStyle w:val="NotBold"/>
        </w:rPr>
        <w:t xml:space="preserve"> Strong analytical and problem-solving abilities; proficient in applying mathematical concepts to programming and data analysis.</w:t>
      </w:r>
    </w:p>
    <w:sectPr w:rsidR="633BCDEC" w:rsidRPr="002B11F1" w:rsidSect="00C73E1E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3"/>
  </w:num>
  <w:num w:numId="2" w16cid:durableId="208499492">
    <w:abstractNumId w:val="17"/>
  </w:num>
  <w:num w:numId="3" w16cid:durableId="733358831">
    <w:abstractNumId w:val="6"/>
  </w:num>
  <w:num w:numId="4" w16cid:durableId="700475163">
    <w:abstractNumId w:val="15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6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1F1"/>
    <w:rsid w:val="00016D3E"/>
    <w:rsid w:val="00034A9E"/>
    <w:rsid w:val="00054A06"/>
    <w:rsid w:val="00084F0C"/>
    <w:rsid w:val="00092749"/>
    <w:rsid w:val="000A7A1D"/>
    <w:rsid w:val="000B4CAB"/>
    <w:rsid w:val="000C1A20"/>
    <w:rsid w:val="00115755"/>
    <w:rsid w:val="001368B3"/>
    <w:rsid w:val="00157011"/>
    <w:rsid w:val="0016682E"/>
    <w:rsid w:val="001728A6"/>
    <w:rsid w:val="002073B6"/>
    <w:rsid w:val="00231796"/>
    <w:rsid w:val="00240B68"/>
    <w:rsid w:val="00256C1D"/>
    <w:rsid w:val="00261257"/>
    <w:rsid w:val="002A338B"/>
    <w:rsid w:val="002B11F1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229A6"/>
    <w:rsid w:val="00532DD2"/>
    <w:rsid w:val="005539EB"/>
    <w:rsid w:val="00595227"/>
    <w:rsid w:val="005953C2"/>
    <w:rsid w:val="005D339C"/>
    <w:rsid w:val="005F155B"/>
    <w:rsid w:val="00662603"/>
    <w:rsid w:val="00670EAB"/>
    <w:rsid w:val="00680419"/>
    <w:rsid w:val="007133C8"/>
    <w:rsid w:val="00731694"/>
    <w:rsid w:val="00781FA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214F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3E1E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7D97"/>
  <w15:chartTrackingRefBased/>
  <w15:docId w15:val="{9188338A-D12C-CF4D-A3C9-DECDDAA0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paragraph" w:customStyle="1" w:styleId="1E8A600241D41B45B3FE1D55124B87B6">
    <w:name w:val="1E8A600241D41B45B3FE1D55124B87B6"/>
    <w:rsid w:val="002B11F1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hennessey/Library/Containers/com.microsoft.Word/Data/Library/Application%20Support/Microsoft/Office/16.0/DTS/Search/%7bAE22D825-8676-E748-9D43-D0B6F9CA56C3%7dtf558352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B4919352FE7642A0DA34D3537D7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0565B-A2FE-7948-9FB3-F364D4AB9872}"/>
      </w:docPartPr>
      <w:docPartBody>
        <w:p w:rsidR="00180047" w:rsidRDefault="00180047">
          <w:pPr>
            <w:pStyle w:val="D6B4919352FE7642A0DA34D3537D7FAE"/>
          </w:pPr>
          <w:r w:rsidRPr="00F9176F">
            <w:t>Full Name</w:t>
          </w:r>
        </w:p>
      </w:docPartBody>
    </w:docPart>
    <w:docPart>
      <w:docPartPr>
        <w:name w:val="6965EFFEA834164EAA5118661F9D6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73DE2-23C4-2C47-BFEC-DA399DCEC04B}"/>
      </w:docPartPr>
      <w:docPartBody>
        <w:p w:rsidR="00180047" w:rsidRDefault="00180047">
          <w:pPr>
            <w:pStyle w:val="6965EFFEA834164EAA5118661F9D643D"/>
          </w:pPr>
          <w:r w:rsidRPr="002073B6">
            <w:t>yourname@example.com</w:t>
          </w:r>
        </w:p>
      </w:docPartBody>
    </w:docPart>
    <w:docPart>
      <w:docPartPr>
        <w:name w:val="B28BD047EFE302469E5DB6DF50C7C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15946-B252-9145-A8C7-D15050EE6577}"/>
      </w:docPartPr>
      <w:docPartBody>
        <w:p w:rsidR="00180047" w:rsidRDefault="00180047">
          <w:pPr>
            <w:pStyle w:val="B28BD047EFE302469E5DB6DF50C7C524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0FC42FCD96A27E4088E20963BC575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C0141-806D-7F40-990A-9818F96FD11C}"/>
      </w:docPartPr>
      <w:docPartBody>
        <w:p w:rsidR="00180047" w:rsidRDefault="00180047">
          <w:pPr>
            <w:pStyle w:val="0FC42FCD96A27E4088E20963BC575904"/>
          </w:pPr>
          <w:r w:rsidRPr="00316C32">
            <w:t>Education</w:t>
          </w:r>
        </w:p>
      </w:docPartBody>
    </w:docPart>
    <w:docPart>
      <w:docPartPr>
        <w:name w:val="3B366C77344B41479C071C5BB42B5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D00E5-5144-4640-B0A3-2A0719980C5B}"/>
      </w:docPartPr>
      <w:docPartBody>
        <w:p w:rsidR="00180047" w:rsidRDefault="00180047">
          <w:pPr>
            <w:pStyle w:val="3B366C77344B41479C071C5BB42B5E69"/>
          </w:pPr>
          <w:r w:rsidRPr="00F9176F">
            <w:t>College</w:t>
          </w:r>
        </w:p>
      </w:docPartBody>
    </w:docPart>
    <w:docPart>
      <w:docPartPr>
        <w:name w:val="FE149A61BD90AF49A7E0B6514BCB6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8A0F9-80FE-184C-93B6-BC890687D19D}"/>
      </w:docPartPr>
      <w:docPartBody>
        <w:p w:rsidR="00180047" w:rsidRDefault="00180047">
          <w:pPr>
            <w:pStyle w:val="FE149A61BD90AF49A7E0B6514BCB6AB8"/>
          </w:pPr>
          <w:r w:rsidRPr="00F9176F">
            <w:t>location</w:t>
          </w:r>
        </w:p>
      </w:docPartBody>
    </w:docPart>
    <w:docPart>
      <w:docPartPr>
        <w:name w:val="50F8395BE358C44D9B41B480B061E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7D612-A0A9-8E46-8DFD-178A6888CC41}"/>
      </w:docPartPr>
      <w:docPartBody>
        <w:p w:rsidR="00180047" w:rsidRDefault="00180047">
          <w:pPr>
            <w:pStyle w:val="50F8395BE358C44D9B41B480B061E754"/>
          </w:pPr>
          <w:r w:rsidRPr="00F9176F">
            <w:t>Graduation year</w:t>
          </w:r>
        </w:p>
      </w:docPartBody>
    </w:docPart>
    <w:docPart>
      <w:docPartPr>
        <w:name w:val="049FB46D7480864D89E59FC769AC3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8611C-1ECD-D141-BF98-4E11C37DFC89}"/>
      </w:docPartPr>
      <w:docPartBody>
        <w:p w:rsidR="00180047" w:rsidRDefault="00180047">
          <w:pPr>
            <w:pStyle w:val="049FB46D7480864D89E59FC769AC337A"/>
          </w:pPr>
          <w:r w:rsidRPr="000B4CAB">
            <w:t>Bachelor of Arts, Degree, GPA</w:t>
          </w:r>
        </w:p>
      </w:docPartBody>
    </w:docPart>
    <w:docPart>
      <w:docPartPr>
        <w:name w:val="734C32000AEC1F469A2EC49031AAA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00A7D-8B22-9D46-869C-2F42A629393F}"/>
      </w:docPartPr>
      <w:docPartBody>
        <w:p w:rsidR="00180047" w:rsidRDefault="00180047">
          <w:pPr>
            <w:pStyle w:val="734C32000AEC1F469A2EC49031AAA176"/>
          </w:pPr>
          <w:r w:rsidRPr="00F9176F">
            <w:t>Professional experience</w:t>
          </w:r>
        </w:p>
      </w:docPartBody>
    </w:docPart>
    <w:docPart>
      <w:docPartPr>
        <w:name w:val="B22D0839F6A39F41BC2FF806277A7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B5087-883A-FA4B-9CBA-22ECE97F9C1F}"/>
      </w:docPartPr>
      <w:docPartBody>
        <w:p w:rsidR="00180047" w:rsidRDefault="00180047">
          <w:pPr>
            <w:pStyle w:val="B22D0839F6A39F41BC2FF806277A71AA"/>
          </w:pPr>
          <w:r>
            <w:t>Month Year</w:t>
          </w:r>
        </w:p>
      </w:docPartBody>
    </w:docPart>
    <w:docPart>
      <w:docPartPr>
        <w:name w:val="97E8D311504FE84D8CA115153108A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888AD-A033-8245-B5BB-1AA7DCD83CBA}"/>
      </w:docPartPr>
      <w:docPartBody>
        <w:p w:rsidR="00180047" w:rsidRDefault="00180047">
          <w:pPr>
            <w:pStyle w:val="97E8D311504FE84D8CA115153108A38F"/>
          </w:pPr>
          <w:r w:rsidRPr="00F9176F">
            <w:t>Role</w:t>
          </w:r>
        </w:p>
      </w:docPartBody>
    </w:docPart>
    <w:docPart>
      <w:docPartPr>
        <w:name w:val="4E4F762DBD3B4348982F320FA8F09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AF1F3-FDD4-7B47-8D59-E96D936CC875}"/>
      </w:docPartPr>
      <w:docPartBody>
        <w:p w:rsidR="00D92226" w:rsidRPr="00316C32" w:rsidRDefault="00180047" w:rsidP="00316C32">
          <w:pPr>
            <w:pStyle w:val="ListBullet"/>
          </w:pPr>
          <w:r w:rsidRPr="00316C32">
            <w:t>Describe what you did and what your impact was</w:t>
          </w:r>
        </w:p>
        <w:p w:rsidR="00180047" w:rsidRDefault="00180047">
          <w:pPr>
            <w:pStyle w:val="4E4F762DBD3B4348982F320FA8F09DAD"/>
          </w:pPr>
          <w:r w:rsidRPr="00316C32">
            <w:t>Remember to be concise</w:t>
          </w:r>
        </w:p>
      </w:docPartBody>
    </w:docPart>
    <w:docPart>
      <w:docPartPr>
        <w:name w:val="7B03068F5A2F1547B03A5739367AB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6A5EC-2DA2-794D-A00A-E343686271ED}"/>
      </w:docPartPr>
      <w:docPartBody>
        <w:p w:rsidR="00180047" w:rsidRDefault="00180047">
          <w:pPr>
            <w:pStyle w:val="7B03068F5A2F1547B03A5739367ABC7F"/>
          </w:pPr>
          <w:r>
            <w:t>Company</w:t>
          </w:r>
        </w:p>
      </w:docPartBody>
    </w:docPart>
    <w:docPart>
      <w:docPartPr>
        <w:name w:val="CFFAD22298D5C34FA9246683A0ADC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2A834-6C0F-F34E-B392-C6363B20AF72}"/>
      </w:docPartPr>
      <w:docPartBody>
        <w:p w:rsidR="00180047" w:rsidRDefault="00180047">
          <w:pPr>
            <w:pStyle w:val="CFFAD22298D5C34FA9246683A0ADCC58"/>
          </w:pPr>
          <w:r w:rsidRPr="00F9176F">
            <w:t>location</w:t>
          </w:r>
        </w:p>
      </w:docPartBody>
    </w:docPart>
    <w:docPart>
      <w:docPartPr>
        <w:name w:val="1E8421639ABAAB4D947B80F5002C9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C7827-B657-5446-A989-7B7463FFEDD6}"/>
      </w:docPartPr>
      <w:docPartBody>
        <w:p w:rsidR="00180047" w:rsidRDefault="00180047">
          <w:pPr>
            <w:pStyle w:val="1E8421639ABAAB4D947B80F5002C94AB"/>
          </w:pPr>
          <w:r>
            <w:t>Month Year</w:t>
          </w:r>
        </w:p>
      </w:docPartBody>
    </w:docPart>
    <w:docPart>
      <w:docPartPr>
        <w:name w:val="74361FD5198ACB4EB19579982D03E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EEED2-18B2-404B-B31B-85DB71613AE4}"/>
      </w:docPartPr>
      <w:docPartBody>
        <w:p w:rsidR="00180047" w:rsidRDefault="00180047">
          <w:pPr>
            <w:pStyle w:val="74361FD5198ACB4EB19579982D03E6F1"/>
          </w:pPr>
          <w:r w:rsidRPr="00F9176F">
            <w:t>Role</w:t>
          </w:r>
        </w:p>
      </w:docPartBody>
    </w:docPart>
    <w:docPart>
      <w:docPartPr>
        <w:name w:val="1E8A600241D41B45B3FE1D55124B8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FEFB6-AC54-D741-9BFF-5D364DD2773D}"/>
      </w:docPartPr>
      <w:docPartBody>
        <w:p w:rsidR="00180047" w:rsidRDefault="00180047">
          <w:pPr>
            <w:pStyle w:val="1E8A600241D41B45B3FE1D55124B87B6"/>
          </w:pPr>
          <w:r w:rsidRPr="00316C32">
            <w:t>Describe what you did and what your impact was</w:t>
          </w:r>
        </w:p>
      </w:docPartBody>
    </w:docPart>
    <w:docPart>
      <w:docPartPr>
        <w:name w:val="0ADE2F36CEAA5A41BDB35E596A3A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7245D-2887-1842-AA9C-E046DE4EA5F8}"/>
      </w:docPartPr>
      <w:docPartBody>
        <w:p w:rsidR="00180047" w:rsidRDefault="00180047">
          <w:pPr>
            <w:pStyle w:val="0ADE2F36CEAA5A41BDB35E596A3AA26E"/>
          </w:pPr>
          <w:r>
            <w:t>Company</w:t>
          </w:r>
        </w:p>
      </w:docPartBody>
    </w:docPart>
    <w:docPart>
      <w:docPartPr>
        <w:name w:val="BF4EFEB16019734EA6066705203C4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82E3B-6619-3C4F-AD97-CF61FBC054B7}"/>
      </w:docPartPr>
      <w:docPartBody>
        <w:p w:rsidR="00180047" w:rsidRDefault="00180047">
          <w:pPr>
            <w:pStyle w:val="BF4EFEB16019734EA6066705203C4545"/>
          </w:pPr>
          <w:r w:rsidRPr="00F9176F">
            <w:t>location</w:t>
          </w:r>
        </w:p>
      </w:docPartBody>
    </w:docPart>
    <w:docPart>
      <w:docPartPr>
        <w:name w:val="2AEF6FFD3232C9478F07683F010E7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E94CD-19C8-9F4B-AB30-ED1B7D1A8E4A}"/>
      </w:docPartPr>
      <w:docPartBody>
        <w:p w:rsidR="00180047" w:rsidRDefault="00180047">
          <w:pPr>
            <w:pStyle w:val="2AEF6FFD3232C9478F07683F010E7CAB"/>
          </w:pPr>
          <w:r>
            <w:t>Month Year</w:t>
          </w:r>
        </w:p>
      </w:docPartBody>
    </w:docPart>
    <w:docPart>
      <w:docPartPr>
        <w:name w:val="0E67F3910AF28D4C84FFA163DDB03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2E3F6-5C8A-B44A-A4C1-B43EC2659471}"/>
      </w:docPartPr>
      <w:docPartBody>
        <w:p w:rsidR="00180047" w:rsidRDefault="00180047">
          <w:pPr>
            <w:pStyle w:val="0E67F3910AF28D4C84FFA163DDB03691"/>
          </w:pPr>
          <w:r w:rsidRPr="00F9176F">
            <w:t>Role</w:t>
          </w:r>
        </w:p>
      </w:docPartBody>
    </w:docPart>
    <w:docPart>
      <w:docPartPr>
        <w:name w:val="0341B75F980D6A4391955F4F7AFC7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BAF95-2748-9444-A5BB-7756B493794F}"/>
      </w:docPartPr>
      <w:docPartBody>
        <w:p w:rsidR="00180047" w:rsidRDefault="00180047">
          <w:pPr>
            <w:pStyle w:val="0341B75F980D6A4391955F4F7AFC71C7"/>
          </w:pPr>
          <w:r w:rsidRPr="00316C32">
            <w:t>Describe what you did and what your impact was</w:t>
          </w:r>
        </w:p>
      </w:docPartBody>
    </w:docPart>
    <w:docPart>
      <w:docPartPr>
        <w:name w:val="84A2DEDD9B4BF049BA682143B3C35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30CAC-DDFD-404F-8C25-77F47DE54059}"/>
      </w:docPartPr>
      <w:docPartBody>
        <w:p w:rsidR="00180047" w:rsidRDefault="00180047">
          <w:pPr>
            <w:pStyle w:val="84A2DEDD9B4BF049BA682143B3C3588E"/>
          </w:pPr>
          <w:r>
            <w:t>Skills</w:t>
          </w:r>
        </w:p>
      </w:docPartBody>
    </w:docPart>
    <w:docPart>
      <w:docPartPr>
        <w:name w:val="EF84F1A90791A4428CA3397FAD152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5DCA2-D2A0-7740-99D3-50A1E5D1EDA5}"/>
      </w:docPartPr>
      <w:docPartBody>
        <w:p w:rsidR="00180047" w:rsidRDefault="00180047">
          <w:pPr>
            <w:pStyle w:val="EF84F1A90791A4428CA3397FAD152193"/>
          </w:pPr>
          <w:r w:rsidRPr="00316C32">
            <w:t>Programming languages:</w:t>
          </w:r>
        </w:p>
      </w:docPartBody>
    </w:docPart>
    <w:docPart>
      <w:docPartPr>
        <w:name w:val="F808B67E65AEAD43A58BED12C9C68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36EC0-1BFE-5E45-87D7-F798C0055287}"/>
      </w:docPartPr>
      <w:docPartBody>
        <w:p w:rsidR="00180047" w:rsidRDefault="00180047">
          <w:pPr>
            <w:pStyle w:val="F808B67E65AEAD43A58BED12C9C68398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C821F446607D2E4DADF2C191F2D9B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6B1B9-1D33-A94F-91A2-8AD43EB38270}"/>
      </w:docPartPr>
      <w:docPartBody>
        <w:p w:rsidR="00180047" w:rsidRDefault="00180047">
          <w:pPr>
            <w:pStyle w:val="C821F446607D2E4DADF2C191F2D9B7E3"/>
          </w:pPr>
          <w:r w:rsidRPr="00316C32">
            <w:t>Computer software/ frameworks:</w:t>
          </w:r>
        </w:p>
      </w:docPartBody>
    </w:docPart>
    <w:docPart>
      <w:docPartPr>
        <w:name w:val="57C77836EA23A743996418947600E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A7AFB-D3CF-B04F-B4B1-A27AB1CC5F75}"/>
      </w:docPartPr>
      <w:docPartBody>
        <w:p w:rsidR="00180047" w:rsidRDefault="00180047">
          <w:pPr>
            <w:pStyle w:val="57C77836EA23A743996418947600EAC0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738A085D91E79142ACB57489561BC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A0DD2-1913-9C4C-A07C-C934659D0D27}"/>
      </w:docPartPr>
      <w:docPartBody>
        <w:p w:rsidR="00180047" w:rsidRDefault="00A37625" w:rsidP="00A37625">
          <w:pPr>
            <w:pStyle w:val="738A085D91E79142ACB57489561BC90A"/>
          </w:pPr>
          <w:r>
            <w:t>Company</w:t>
          </w:r>
        </w:p>
      </w:docPartBody>
    </w:docPart>
    <w:docPart>
      <w:docPartPr>
        <w:name w:val="DD24E841B612CD4485BE13FAD3A76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ED87C-2FFD-3F4E-AF2A-890841F2C27D}"/>
      </w:docPartPr>
      <w:docPartBody>
        <w:p w:rsidR="00180047" w:rsidRDefault="00A37625" w:rsidP="00A37625">
          <w:pPr>
            <w:pStyle w:val="DD24E841B612CD4485BE13FAD3A761D4"/>
          </w:pPr>
          <w:r w:rsidRPr="00F9176F">
            <w:t>location</w:t>
          </w:r>
        </w:p>
      </w:docPartBody>
    </w:docPart>
    <w:docPart>
      <w:docPartPr>
        <w:name w:val="C05D22EC1A74954696770A33452DB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33E61-0A24-F742-8791-BB7FC4AD2AEE}"/>
      </w:docPartPr>
      <w:docPartBody>
        <w:p w:rsidR="00180047" w:rsidRDefault="00A37625" w:rsidP="00A37625">
          <w:pPr>
            <w:pStyle w:val="C05D22EC1A74954696770A33452DB3EA"/>
          </w:pPr>
          <w:r>
            <w:t>Month Year</w:t>
          </w:r>
        </w:p>
      </w:docPartBody>
    </w:docPart>
    <w:docPart>
      <w:docPartPr>
        <w:name w:val="E9A28EEE48728244B2F65BF261862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E2C0C-217C-8944-B5DE-1ADEDCE9019E}"/>
      </w:docPartPr>
      <w:docPartBody>
        <w:p w:rsidR="00180047" w:rsidRDefault="00A37625" w:rsidP="00A37625">
          <w:pPr>
            <w:pStyle w:val="E9A28EEE48728244B2F65BF261862911"/>
          </w:pPr>
          <w:r w:rsidRPr="00F9176F">
            <w:t>Role</w:t>
          </w:r>
        </w:p>
      </w:docPartBody>
    </w:docPart>
    <w:docPart>
      <w:docPartPr>
        <w:name w:val="0785E3B29A383A4A95878760B7E95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CE5C7-145B-6649-92C4-038BBA846B54}"/>
      </w:docPartPr>
      <w:docPartBody>
        <w:p w:rsidR="00180047" w:rsidRDefault="00A37625" w:rsidP="00A37625">
          <w:pPr>
            <w:pStyle w:val="0785E3B29A383A4A95878760B7E9574B"/>
          </w:pPr>
          <w:r w:rsidRPr="00316C32">
            <w:t>Describe what you did and what your impact was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7628883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25"/>
    <w:rsid w:val="00180047"/>
    <w:rsid w:val="003C5AA5"/>
    <w:rsid w:val="00A3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B4919352FE7642A0DA34D3537D7FAE">
    <w:name w:val="D6B4919352FE7642A0DA34D3537D7FAE"/>
  </w:style>
  <w:style w:type="paragraph" w:customStyle="1" w:styleId="6965EFFEA834164EAA5118661F9D643D">
    <w:name w:val="6965EFFEA834164EAA5118661F9D643D"/>
  </w:style>
  <w:style w:type="paragraph" w:customStyle="1" w:styleId="B28BD047EFE302469E5DB6DF50C7C524">
    <w:name w:val="B28BD047EFE302469E5DB6DF50C7C524"/>
  </w:style>
  <w:style w:type="paragraph" w:customStyle="1" w:styleId="0FC42FCD96A27E4088E20963BC575904">
    <w:name w:val="0FC42FCD96A27E4088E20963BC575904"/>
  </w:style>
  <w:style w:type="paragraph" w:customStyle="1" w:styleId="3B366C77344B41479C071C5BB42B5E69">
    <w:name w:val="3B366C77344B41479C071C5BB42B5E69"/>
  </w:style>
  <w:style w:type="paragraph" w:customStyle="1" w:styleId="FE149A61BD90AF49A7E0B6514BCB6AB8">
    <w:name w:val="FE149A61BD90AF49A7E0B6514BCB6AB8"/>
  </w:style>
  <w:style w:type="paragraph" w:customStyle="1" w:styleId="50F8395BE358C44D9B41B480B061E754">
    <w:name w:val="50F8395BE358C44D9B41B480B061E754"/>
  </w:style>
  <w:style w:type="paragraph" w:customStyle="1" w:styleId="049FB46D7480864D89E59FC769AC337A">
    <w:name w:val="049FB46D7480864D89E59FC769AC337A"/>
  </w:style>
  <w:style w:type="paragraph" w:customStyle="1" w:styleId="734C32000AEC1F469A2EC49031AAA176">
    <w:name w:val="734C32000AEC1F469A2EC49031AAA176"/>
  </w:style>
  <w:style w:type="paragraph" w:customStyle="1" w:styleId="B22D0839F6A39F41BC2FF806277A71AA">
    <w:name w:val="B22D0839F6A39F41BC2FF806277A71AA"/>
  </w:style>
  <w:style w:type="paragraph" w:customStyle="1" w:styleId="97E8D311504FE84D8CA115153108A38F">
    <w:name w:val="97E8D311504FE84D8CA115153108A38F"/>
  </w:style>
  <w:style w:type="paragraph" w:styleId="ListBullet">
    <w:name w:val="List Bullet"/>
    <w:basedOn w:val="Normal"/>
    <w:uiPriority w:val="99"/>
    <w:pPr>
      <w:numPr>
        <w:numId w:val="1"/>
      </w:numPr>
      <w:spacing w:after="160" w:line="278" w:lineRule="auto"/>
      <w:contextualSpacing/>
    </w:pPr>
    <w:rPr>
      <w:rFonts w:ascii="Franklin Gothic Book" w:hAnsi="Franklin Gothic Book"/>
      <w:color w:val="000000" w:themeColor="text1"/>
      <w:sz w:val="20"/>
      <w:lang w:eastAsia="ja-JP"/>
    </w:r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1"/>
      </w:numPr>
      <w:spacing w:after="160" w:line="278" w:lineRule="auto"/>
      <w:contextualSpacing/>
    </w:pPr>
    <w:rPr>
      <w:rFonts w:ascii="Franklin Gothic Book" w:hAnsi="Franklin Gothic Book"/>
      <w:b/>
      <w:color w:val="000000" w:themeColor="text1"/>
      <w:sz w:val="20"/>
      <w:lang w:eastAsia="ja-JP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1"/>
      </w:numPr>
      <w:spacing w:after="160" w:line="278" w:lineRule="auto"/>
      <w:contextualSpacing/>
    </w:pPr>
    <w:rPr>
      <w:rFonts w:ascii="Franklin Gothic Book" w:hAnsi="Franklin Gothic Book"/>
      <w:b/>
      <w:color w:val="000000" w:themeColor="text1"/>
      <w:sz w:val="20"/>
      <w:lang w:eastAsia="ja-JP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1"/>
      </w:numPr>
      <w:spacing w:after="160" w:line="278" w:lineRule="auto"/>
      <w:contextualSpacing/>
    </w:pPr>
    <w:rPr>
      <w:rFonts w:ascii="Franklin Gothic Book" w:hAnsi="Franklin Gothic Book"/>
      <w:b/>
      <w:color w:val="000000" w:themeColor="text1"/>
      <w:sz w:val="20"/>
      <w:lang w:eastAsia="ja-JP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1"/>
      </w:numPr>
      <w:spacing w:after="160" w:line="278" w:lineRule="auto"/>
      <w:contextualSpacing/>
    </w:pPr>
    <w:rPr>
      <w:rFonts w:ascii="Franklin Gothic Book" w:hAnsi="Franklin Gothic Book"/>
      <w:b/>
      <w:color w:val="000000" w:themeColor="text1"/>
      <w:sz w:val="20"/>
      <w:lang w:eastAsia="ja-JP"/>
    </w:rPr>
  </w:style>
  <w:style w:type="paragraph" w:customStyle="1" w:styleId="4E4F762DBD3B4348982F320FA8F09DAD">
    <w:name w:val="4E4F762DBD3B4348982F320FA8F09DAD"/>
  </w:style>
  <w:style w:type="paragraph" w:customStyle="1" w:styleId="7B03068F5A2F1547B03A5739367ABC7F">
    <w:name w:val="7B03068F5A2F1547B03A5739367ABC7F"/>
  </w:style>
  <w:style w:type="paragraph" w:customStyle="1" w:styleId="CFFAD22298D5C34FA9246683A0ADCC58">
    <w:name w:val="CFFAD22298D5C34FA9246683A0ADCC58"/>
  </w:style>
  <w:style w:type="paragraph" w:customStyle="1" w:styleId="1E8421639ABAAB4D947B80F5002C94AB">
    <w:name w:val="1E8421639ABAAB4D947B80F5002C94AB"/>
  </w:style>
  <w:style w:type="paragraph" w:customStyle="1" w:styleId="74361FD5198ACB4EB19579982D03E6F1">
    <w:name w:val="74361FD5198ACB4EB19579982D03E6F1"/>
  </w:style>
  <w:style w:type="paragraph" w:customStyle="1" w:styleId="1E8A600241D41B45B3FE1D55124B87B6">
    <w:name w:val="1E8A600241D41B45B3FE1D55124B87B6"/>
  </w:style>
  <w:style w:type="paragraph" w:customStyle="1" w:styleId="0ADE2F36CEAA5A41BDB35E596A3AA26E">
    <w:name w:val="0ADE2F36CEAA5A41BDB35E596A3AA26E"/>
  </w:style>
  <w:style w:type="paragraph" w:customStyle="1" w:styleId="BF4EFEB16019734EA6066705203C4545">
    <w:name w:val="BF4EFEB16019734EA6066705203C4545"/>
  </w:style>
  <w:style w:type="paragraph" w:customStyle="1" w:styleId="2AEF6FFD3232C9478F07683F010E7CAB">
    <w:name w:val="2AEF6FFD3232C9478F07683F010E7CAB"/>
  </w:style>
  <w:style w:type="paragraph" w:customStyle="1" w:styleId="0E67F3910AF28D4C84FFA163DDB03691">
    <w:name w:val="0E67F3910AF28D4C84FFA163DDB03691"/>
  </w:style>
  <w:style w:type="paragraph" w:customStyle="1" w:styleId="0341B75F980D6A4391955F4F7AFC71C7">
    <w:name w:val="0341B75F980D6A4391955F4F7AFC71C7"/>
  </w:style>
  <w:style w:type="paragraph" w:customStyle="1" w:styleId="84A2DEDD9B4BF049BA682143B3C3588E">
    <w:name w:val="84A2DEDD9B4BF049BA682143B3C3588E"/>
  </w:style>
  <w:style w:type="paragraph" w:customStyle="1" w:styleId="EF84F1A90791A4428CA3397FAD152193">
    <w:name w:val="EF84F1A90791A4428CA3397FAD152193"/>
  </w:style>
  <w:style w:type="character" w:customStyle="1" w:styleId="NotBold">
    <w:name w:val="Not Bold"/>
    <w:uiPriority w:val="1"/>
    <w:qFormat/>
    <w:rPr>
      <w:b/>
      <w:bCs/>
      <w:color w:val="auto"/>
    </w:rPr>
  </w:style>
  <w:style w:type="paragraph" w:customStyle="1" w:styleId="F808B67E65AEAD43A58BED12C9C68398">
    <w:name w:val="F808B67E65AEAD43A58BED12C9C68398"/>
  </w:style>
  <w:style w:type="paragraph" w:customStyle="1" w:styleId="C821F446607D2E4DADF2C191F2D9B7E3">
    <w:name w:val="C821F446607D2E4DADF2C191F2D9B7E3"/>
  </w:style>
  <w:style w:type="paragraph" w:customStyle="1" w:styleId="57C77836EA23A743996418947600EAC0">
    <w:name w:val="57C77836EA23A743996418947600EAC0"/>
  </w:style>
  <w:style w:type="paragraph" w:customStyle="1" w:styleId="738A085D91E79142ACB57489561BC90A">
    <w:name w:val="738A085D91E79142ACB57489561BC90A"/>
    <w:rsid w:val="00A37625"/>
  </w:style>
  <w:style w:type="paragraph" w:customStyle="1" w:styleId="DD24E841B612CD4485BE13FAD3A761D4">
    <w:name w:val="DD24E841B612CD4485BE13FAD3A761D4"/>
    <w:rsid w:val="00A37625"/>
  </w:style>
  <w:style w:type="paragraph" w:customStyle="1" w:styleId="C05D22EC1A74954696770A33452DB3EA">
    <w:name w:val="C05D22EC1A74954696770A33452DB3EA"/>
    <w:rsid w:val="00A37625"/>
  </w:style>
  <w:style w:type="paragraph" w:customStyle="1" w:styleId="E9A28EEE48728244B2F65BF261862911">
    <w:name w:val="E9A28EEE48728244B2F65BF261862911"/>
    <w:rsid w:val="00A37625"/>
  </w:style>
  <w:style w:type="paragraph" w:customStyle="1" w:styleId="0785E3B29A383A4A95878760B7E9574B">
    <w:name w:val="0785E3B29A383A4A95878760B7E9574B"/>
    <w:rsid w:val="00A376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{AE22D825-8676-E748-9D43-D0B6F9CA56C3}tf55835287_win32.dotx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Hennessey, Hannah L</cp:lastModifiedBy>
  <cp:revision>2</cp:revision>
  <dcterms:created xsi:type="dcterms:W3CDTF">2024-08-20T13:35:00Z</dcterms:created>
  <dcterms:modified xsi:type="dcterms:W3CDTF">2024-08-20T13:35:00Z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